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53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300"/>
        <w:gridCol w:w="503"/>
        <w:gridCol w:w="3107"/>
        <w:gridCol w:w="4220"/>
      </w:tblGrid>
      <w:tr w:rsidR="00A03B0C" w:rsidRPr="004B4147" w:rsidTr="00B50D22">
        <w:trPr>
          <w:trHeight w:val="1620"/>
        </w:trPr>
        <w:tc>
          <w:tcPr>
            <w:tcW w:w="3780" w:type="dxa"/>
            <w:gridSpan w:val="2"/>
            <w:shd w:val="clear" w:color="auto" w:fill="0D0D0D" w:themeFill="text1" w:themeFillTint="F2"/>
          </w:tcPr>
          <w:p w:rsidR="004B4147" w:rsidRPr="004B4147" w:rsidRDefault="00F30588" w:rsidP="00A03B0C">
            <w:pPr>
              <w:pStyle w:val="Log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5080</wp:posOffset>
                  </wp:positionV>
                  <wp:extent cx="1247775" cy="1219200"/>
                  <wp:effectExtent l="0" t="0" r="9525" b="0"/>
                  <wp:wrapThrough wrapText="bothSides">
                    <wp:wrapPolygon edited="0">
                      <wp:start x="0" y="0"/>
                      <wp:lineTo x="0" y="21263"/>
                      <wp:lineTo x="21435" y="21263"/>
                      <wp:lineTo x="21435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ofile-pictur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21920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30" w:type="dxa"/>
            <w:gridSpan w:val="3"/>
            <w:shd w:val="clear" w:color="auto" w:fill="0D0D0D" w:themeFill="text1" w:themeFillTint="F2"/>
          </w:tcPr>
          <w:p w:rsidR="004B4147" w:rsidRDefault="00566D2B" w:rsidP="00A03B0C">
            <w:pPr>
              <w:pStyle w:val="Title"/>
            </w:pPr>
            <w:r>
              <w:t>Charles</w:t>
            </w:r>
          </w:p>
          <w:p w:rsidR="004B4147" w:rsidRPr="004B4147" w:rsidRDefault="00566D2B" w:rsidP="00A03B0C">
            <w:pPr>
              <w:pStyle w:val="Subtitle"/>
              <w:tabs>
                <w:tab w:val="center" w:pos="4028"/>
              </w:tabs>
            </w:pPr>
            <w:r>
              <w:t>Kamiri</w:t>
            </w:r>
            <w:r w:rsidR="00A03B0C">
              <w:tab/>
            </w:r>
          </w:p>
        </w:tc>
      </w:tr>
      <w:tr w:rsidR="00A03B0C" w:rsidRPr="004B4147" w:rsidTr="00B50D22">
        <w:trPr>
          <w:trHeight w:val="725"/>
        </w:trPr>
        <w:tc>
          <w:tcPr>
            <w:tcW w:w="11610" w:type="dxa"/>
            <w:gridSpan w:val="5"/>
            <w:shd w:val="clear" w:color="auto" w:fill="0D0D0D" w:themeFill="text1" w:themeFillTint="F2"/>
          </w:tcPr>
          <w:p w:rsidR="00A03B0C" w:rsidRPr="004B4147" w:rsidRDefault="00CE441A" w:rsidP="00A03B0C">
            <w:pPr>
              <w:pStyle w:val="Jobtitle"/>
            </w:pPr>
            <w:r>
              <w:t xml:space="preserve">                     </w:t>
            </w:r>
            <w:r w:rsidR="00B50D22">
              <w:t xml:space="preserve">   </w:t>
            </w:r>
            <w:bookmarkStart w:id="0" w:name="_GoBack"/>
            <w:bookmarkEnd w:id="0"/>
            <w:r w:rsidR="00A03B0C">
              <w:t>Full Stack Developer</w:t>
            </w:r>
          </w:p>
        </w:tc>
      </w:tr>
      <w:tr w:rsidR="00F30588" w:rsidRPr="004B4147" w:rsidTr="00B50D22">
        <w:trPr>
          <w:trHeight w:val="720"/>
        </w:trPr>
        <w:tc>
          <w:tcPr>
            <w:tcW w:w="3780" w:type="dxa"/>
            <w:gridSpan w:val="2"/>
          </w:tcPr>
          <w:p w:rsidR="007772B1" w:rsidRPr="004B4147" w:rsidRDefault="007772B1" w:rsidP="00A03B0C"/>
        </w:tc>
        <w:tc>
          <w:tcPr>
            <w:tcW w:w="7830" w:type="dxa"/>
            <w:gridSpan w:val="3"/>
          </w:tcPr>
          <w:p w:rsidR="007772B1" w:rsidRDefault="007772B1" w:rsidP="00A03B0C">
            <w:pPr>
              <w:pStyle w:val="Jobtitle"/>
            </w:pPr>
          </w:p>
        </w:tc>
      </w:tr>
      <w:tr w:rsidR="00F30588" w:rsidRPr="00997E86" w:rsidTr="00B50D22">
        <w:tc>
          <w:tcPr>
            <w:tcW w:w="480" w:type="dxa"/>
            <w:vAlign w:val="center"/>
          </w:tcPr>
          <w:p w:rsidR="00BF0DAF" w:rsidRPr="00997E86" w:rsidRDefault="00BF0DAF" w:rsidP="00A03B0C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49C3E3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0" w:type="dxa"/>
            <w:vAlign w:val="center"/>
          </w:tcPr>
          <w:p w:rsidR="00BF0DAF" w:rsidRPr="00B03ED5" w:rsidRDefault="00566D2B" w:rsidP="00A03B0C">
            <w:pPr>
              <w:pStyle w:val="Contact"/>
            </w:pPr>
            <w:r>
              <w:t>+254 797 317 704</w:t>
            </w:r>
          </w:p>
        </w:tc>
        <w:tc>
          <w:tcPr>
            <w:tcW w:w="503" w:type="dxa"/>
          </w:tcPr>
          <w:p w:rsidR="00BF0DAF" w:rsidRPr="00997E86" w:rsidRDefault="00BF0DAF" w:rsidP="00A03B0C"/>
        </w:tc>
        <w:tc>
          <w:tcPr>
            <w:tcW w:w="7327" w:type="dxa"/>
            <w:gridSpan w:val="2"/>
            <w:vMerge w:val="restart"/>
          </w:tcPr>
          <w:sdt>
            <w:sdtPr>
              <w:id w:val="1958058710"/>
              <w:placeholder>
                <w:docPart w:val="D968B1F8329843F292DB777523848C12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A03B0C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F30588" w:rsidRPr="00997E86" w:rsidTr="00B50D22">
        <w:tc>
          <w:tcPr>
            <w:tcW w:w="480" w:type="dxa"/>
            <w:vAlign w:val="center"/>
          </w:tcPr>
          <w:p w:rsidR="00BF0DAF" w:rsidRPr="00621B5C" w:rsidRDefault="00BF0DAF" w:rsidP="00A03B0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BC18D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0" w:type="dxa"/>
            <w:vAlign w:val="center"/>
          </w:tcPr>
          <w:p w:rsidR="00BF0DAF" w:rsidRPr="00B03ED5" w:rsidRDefault="00566D2B" w:rsidP="00A03B0C">
            <w:pPr>
              <w:pStyle w:val="Contact"/>
            </w:pPr>
            <w:r>
              <w:t>charleskamiri6@gmail.com</w:t>
            </w:r>
          </w:p>
        </w:tc>
        <w:tc>
          <w:tcPr>
            <w:tcW w:w="503" w:type="dxa"/>
          </w:tcPr>
          <w:p w:rsidR="00BF0DAF" w:rsidRPr="00997E86" w:rsidRDefault="00BF0DAF" w:rsidP="00A03B0C"/>
        </w:tc>
        <w:tc>
          <w:tcPr>
            <w:tcW w:w="7327" w:type="dxa"/>
            <w:gridSpan w:val="2"/>
            <w:vMerge/>
          </w:tcPr>
          <w:p w:rsidR="00BF0DAF" w:rsidRPr="00997E86" w:rsidRDefault="00BF0DAF" w:rsidP="00A03B0C"/>
        </w:tc>
      </w:tr>
      <w:tr w:rsidR="00A03B0C" w:rsidRPr="00CD2FD2" w:rsidTr="00B50D22">
        <w:trPr>
          <w:trHeight w:val="432"/>
        </w:trPr>
        <w:tc>
          <w:tcPr>
            <w:tcW w:w="480" w:type="dxa"/>
            <w:vAlign w:val="center"/>
          </w:tcPr>
          <w:p w:rsidR="00CD2FD2" w:rsidRPr="00621B5C" w:rsidRDefault="00CD2FD2" w:rsidP="00A03B0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57D1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0" w:type="dxa"/>
            <w:vAlign w:val="center"/>
          </w:tcPr>
          <w:p w:rsidR="00CD2FD2" w:rsidRPr="00B03ED5" w:rsidRDefault="00566D2B" w:rsidP="00A03B0C">
            <w:pPr>
              <w:pStyle w:val="Contact"/>
            </w:pPr>
            <w:r>
              <w:t>Nairobi, Kenya</w:t>
            </w:r>
          </w:p>
        </w:tc>
        <w:tc>
          <w:tcPr>
            <w:tcW w:w="503" w:type="dxa"/>
          </w:tcPr>
          <w:p w:rsidR="00CD2FD2" w:rsidRPr="00997E86" w:rsidRDefault="00CD2FD2" w:rsidP="00A03B0C"/>
        </w:tc>
        <w:tc>
          <w:tcPr>
            <w:tcW w:w="3107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862447" w:rsidP="00A03B0C">
            <w:pPr>
              <w:pStyle w:val="Introduction"/>
            </w:pPr>
            <w:r>
              <w:t>I am a passionate full stack software engineer specializing in frontend web design and backend app development.</w:t>
            </w:r>
          </w:p>
        </w:tc>
        <w:tc>
          <w:tcPr>
            <w:tcW w:w="422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456D92" w:rsidRDefault="00862447" w:rsidP="00A03B0C">
            <w:pPr>
              <w:spacing w:line="276" w:lineRule="auto"/>
              <w:rPr>
                <w:sz w:val="20"/>
              </w:rPr>
            </w:pPr>
            <w:r w:rsidRPr="00456D92">
              <w:rPr>
                <w:sz w:val="20"/>
              </w:rPr>
              <w:t xml:space="preserve">Growing up in a small town in the East African country of Kenya, I have always been interested in technology. </w:t>
            </w:r>
            <w:r w:rsidRPr="00456D92">
              <w:rPr>
                <w:sz w:val="20"/>
              </w:rPr>
              <w:t>This has led me to a passion for creating and building things that are useful and easy to use and yet have some complexity and uniqueness to them.</w:t>
            </w:r>
          </w:p>
        </w:tc>
      </w:tr>
      <w:tr w:rsidR="00A03B0C" w:rsidRPr="00997E86" w:rsidTr="00B50D22">
        <w:tc>
          <w:tcPr>
            <w:tcW w:w="480" w:type="dxa"/>
            <w:vAlign w:val="center"/>
          </w:tcPr>
          <w:p w:rsidR="00CD2FD2" w:rsidRPr="00621B5C" w:rsidRDefault="00CD2FD2" w:rsidP="00A03B0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B9C9F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0" w:type="dxa"/>
            <w:vAlign w:val="center"/>
          </w:tcPr>
          <w:p w:rsidR="00CD2FD2" w:rsidRPr="00B03ED5" w:rsidRDefault="00566D2B" w:rsidP="00A03B0C">
            <w:pPr>
              <w:pStyle w:val="Contact"/>
            </w:pPr>
            <w:r>
              <w:t>@Charles Kamiri</w:t>
            </w:r>
          </w:p>
        </w:tc>
        <w:tc>
          <w:tcPr>
            <w:tcW w:w="503" w:type="dxa"/>
          </w:tcPr>
          <w:p w:rsidR="00CD2FD2" w:rsidRPr="00997E86" w:rsidRDefault="00CD2FD2" w:rsidP="00A03B0C"/>
        </w:tc>
        <w:tc>
          <w:tcPr>
            <w:tcW w:w="3107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  <w:tc>
          <w:tcPr>
            <w:tcW w:w="42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</w:tr>
      <w:tr w:rsidR="00A03B0C" w:rsidRPr="00997E86" w:rsidTr="00B50D22">
        <w:tc>
          <w:tcPr>
            <w:tcW w:w="480" w:type="dxa"/>
            <w:vAlign w:val="center"/>
          </w:tcPr>
          <w:p w:rsidR="00CD2FD2" w:rsidRPr="00621B5C" w:rsidRDefault="00566D2B" w:rsidP="00A03B0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E879C5D" wp14:editId="2386558F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DA26A1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">
                        <v:imagedata r:id="rId26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00" w:type="dxa"/>
            <w:vAlign w:val="center"/>
          </w:tcPr>
          <w:p w:rsidR="00CD2FD2" w:rsidRPr="00566D2B" w:rsidRDefault="00566D2B" w:rsidP="00A03B0C">
            <w:pPr>
              <w:pStyle w:val="Contact"/>
              <w:rPr>
                <w:sz w:val="20"/>
              </w:rPr>
            </w:pPr>
            <w:r w:rsidRPr="00566D2B">
              <w:rPr>
                <w:sz w:val="20"/>
              </w:rPr>
              <w:t>kamiri-charles.github.io/portfolio</w:t>
            </w:r>
          </w:p>
        </w:tc>
        <w:tc>
          <w:tcPr>
            <w:tcW w:w="503" w:type="dxa"/>
          </w:tcPr>
          <w:p w:rsidR="00CD2FD2" w:rsidRPr="00997E86" w:rsidRDefault="00CD2FD2" w:rsidP="00A03B0C"/>
        </w:tc>
        <w:tc>
          <w:tcPr>
            <w:tcW w:w="3107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  <w:tc>
          <w:tcPr>
            <w:tcW w:w="42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</w:tr>
      <w:tr w:rsidR="00A03B0C" w:rsidRPr="00997E86" w:rsidTr="00B50D22">
        <w:tc>
          <w:tcPr>
            <w:tcW w:w="480" w:type="dxa"/>
            <w:vAlign w:val="center"/>
          </w:tcPr>
          <w:p w:rsidR="00CD2FD2" w:rsidRPr="00621B5C" w:rsidRDefault="00CD2FD2" w:rsidP="00A03B0C">
            <w:pPr>
              <w:pStyle w:val="Contact"/>
            </w:pPr>
          </w:p>
        </w:tc>
        <w:tc>
          <w:tcPr>
            <w:tcW w:w="3300" w:type="dxa"/>
            <w:vAlign w:val="center"/>
          </w:tcPr>
          <w:p w:rsidR="00CD2FD2" w:rsidRPr="00B03ED5" w:rsidRDefault="00CD2FD2" w:rsidP="00A03B0C">
            <w:pPr>
              <w:pStyle w:val="Contact"/>
            </w:pPr>
          </w:p>
        </w:tc>
        <w:tc>
          <w:tcPr>
            <w:tcW w:w="503" w:type="dxa"/>
          </w:tcPr>
          <w:p w:rsidR="00CD2FD2" w:rsidRPr="00997E86" w:rsidRDefault="00CD2FD2" w:rsidP="00A03B0C"/>
        </w:tc>
        <w:tc>
          <w:tcPr>
            <w:tcW w:w="3107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  <w:tc>
          <w:tcPr>
            <w:tcW w:w="42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</w:tr>
      <w:tr w:rsidR="00F30588" w:rsidRPr="00997E86" w:rsidTr="00B50D22">
        <w:trPr>
          <w:trHeight w:val="720"/>
        </w:trPr>
        <w:tc>
          <w:tcPr>
            <w:tcW w:w="3780" w:type="dxa"/>
            <w:gridSpan w:val="2"/>
          </w:tcPr>
          <w:p w:rsidR="00CD2FD2" w:rsidRPr="00997E86" w:rsidRDefault="00CD2FD2" w:rsidP="00A03B0C"/>
        </w:tc>
        <w:tc>
          <w:tcPr>
            <w:tcW w:w="503" w:type="dxa"/>
          </w:tcPr>
          <w:p w:rsidR="00CD2FD2" w:rsidRPr="00997E86" w:rsidRDefault="00CD2FD2" w:rsidP="00A03B0C"/>
        </w:tc>
        <w:tc>
          <w:tcPr>
            <w:tcW w:w="3107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  <w:tc>
          <w:tcPr>
            <w:tcW w:w="42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A03B0C"/>
        </w:tc>
      </w:tr>
      <w:tr w:rsidR="00F30588" w:rsidRPr="00997E86" w:rsidTr="00B50D22">
        <w:trPr>
          <w:trHeight w:val="288"/>
        </w:trPr>
        <w:tc>
          <w:tcPr>
            <w:tcW w:w="3780" w:type="dxa"/>
            <w:gridSpan w:val="2"/>
          </w:tcPr>
          <w:p w:rsidR="00CD2FD2" w:rsidRPr="00997E86" w:rsidRDefault="00CD2FD2" w:rsidP="00A03B0C"/>
        </w:tc>
        <w:tc>
          <w:tcPr>
            <w:tcW w:w="503" w:type="dxa"/>
          </w:tcPr>
          <w:p w:rsidR="00CD2FD2" w:rsidRPr="00997E86" w:rsidRDefault="00CD2FD2" w:rsidP="00A03B0C"/>
        </w:tc>
        <w:tc>
          <w:tcPr>
            <w:tcW w:w="3107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A03B0C"/>
        </w:tc>
        <w:tc>
          <w:tcPr>
            <w:tcW w:w="4220" w:type="dxa"/>
            <w:tcBorders>
              <w:top w:val="single" w:sz="4" w:space="0" w:color="D9D9D9" w:themeColor="background1" w:themeShade="D9"/>
            </w:tcBorders>
          </w:tcPr>
          <w:p w:rsidR="00456D92" w:rsidRPr="00997E86" w:rsidRDefault="00456D92" w:rsidP="00A03B0C"/>
        </w:tc>
      </w:tr>
      <w:tr w:rsidR="00F30588" w:rsidRPr="00997E86" w:rsidTr="00B50D22">
        <w:tc>
          <w:tcPr>
            <w:tcW w:w="3780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id w:val="434569950"/>
              <w:placeholder>
                <w:docPart w:val="F724935A0315411081E7D8AEC99FA11C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A03B0C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566D2B" w:rsidP="00A03B0C">
            <w:pPr>
              <w:pStyle w:val="Heading2"/>
            </w:pPr>
            <w:r>
              <w:t>Business, Information and Technology</w:t>
            </w:r>
          </w:p>
          <w:p w:rsidR="00552F9B" w:rsidRDefault="00566D2B" w:rsidP="00A03B0C">
            <w:pPr>
              <w:pStyle w:val="Heading4"/>
            </w:pPr>
            <w:r>
              <w:t>St. Paul’s University</w:t>
            </w:r>
          </w:p>
          <w:p w:rsidR="00552F9B" w:rsidRDefault="00566D2B" w:rsidP="00A03B0C">
            <w:r>
              <w:t xml:space="preserve">2019 </w:t>
            </w:r>
            <w:r w:rsidR="00862447">
              <w:t>–</w:t>
            </w:r>
            <w:r>
              <w:t xml:space="preserve"> 2022</w:t>
            </w:r>
          </w:p>
          <w:p w:rsidR="00862447" w:rsidRDefault="00862447" w:rsidP="00A03B0C">
            <w:pPr>
              <w:pStyle w:val="Heading2"/>
            </w:pPr>
            <w:r>
              <w:t>Google UI/UX Developer</w:t>
            </w:r>
          </w:p>
          <w:p w:rsidR="00862447" w:rsidRDefault="00862447" w:rsidP="00A03B0C">
            <w:pPr>
              <w:pStyle w:val="Heading4"/>
            </w:pPr>
            <w:r>
              <w:t xml:space="preserve">Coursera / JA Kenya </w:t>
            </w:r>
          </w:p>
          <w:p w:rsidR="00862447" w:rsidRDefault="00862447" w:rsidP="00A03B0C">
            <w:r>
              <w:t>20</w:t>
            </w:r>
            <w:r>
              <w:t>21</w:t>
            </w:r>
            <w:r>
              <w:t xml:space="preserve"> - 2022</w:t>
            </w:r>
          </w:p>
          <w:p w:rsidR="00552F9B" w:rsidRDefault="00566D2B" w:rsidP="00A03B0C">
            <w:pPr>
              <w:pStyle w:val="Heading2"/>
            </w:pPr>
            <w:r>
              <w:t>Web Development</w:t>
            </w:r>
          </w:p>
          <w:p w:rsidR="00552F9B" w:rsidRDefault="00566D2B" w:rsidP="00A03B0C">
            <w:pPr>
              <w:pStyle w:val="Heading4"/>
            </w:pPr>
            <w:r>
              <w:t>FreeCodeCamp.org</w:t>
            </w:r>
          </w:p>
          <w:p w:rsidR="00552F9B" w:rsidRDefault="00566D2B" w:rsidP="00A03B0C">
            <w:r>
              <w:t>2018 - 2019</w:t>
            </w:r>
          </w:p>
          <w:p w:rsidR="00552F9B" w:rsidRDefault="00566D2B" w:rsidP="00A03B0C">
            <w:pPr>
              <w:pStyle w:val="Heading2"/>
            </w:pPr>
            <w:r>
              <w:t>Backend Web Development</w:t>
            </w:r>
          </w:p>
          <w:p w:rsidR="00552F9B" w:rsidRDefault="00566D2B" w:rsidP="00A03B0C">
            <w:pPr>
              <w:pStyle w:val="Heading4"/>
            </w:pPr>
            <w:r>
              <w:t>FreeCodeCamp.org</w:t>
            </w:r>
          </w:p>
          <w:p w:rsidR="00552F9B" w:rsidRPr="00552F9B" w:rsidRDefault="00566D2B" w:rsidP="00A03B0C">
            <w:r>
              <w:t>2018 - 2019</w:t>
            </w:r>
          </w:p>
        </w:tc>
        <w:tc>
          <w:tcPr>
            <w:tcW w:w="503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A03B0C">
            <w:pPr>
              <w:pStyle w:val="Heading1"/>
            </w:pPr>
          </w:p>
        </w:tc>
        <w:tc>
          <w:tcPr>
            <w:tcW w:w="7327" w:type="dxa"/>
            <w:gridSpan w:val="2"/>
          </w:tcPr>
          <w:sdt>
            <w:sdtPr>
              <w:id w:val="864106690"/>
              <w:placeholder>
                <w:docPart w:val="E6E9CC092479459D884F2B9AF886023A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A03B0C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456D92" w:rsidP="00A03B0C">
            <w:pPr>
              <w:pStyle w:val="Heading3"/>
            </w:pPr>
            <w:r>
              <w:t>Freelance Software Developer</w:t>
            </w:r>
          </w:p>
          <w:p w:rsidR="004103C0" w:rsidRDefault="00456D92" w:rsidP="00A03B0C">
            <w:pPr>
              <w:pStyle w:val="Heading5"/>
            </w:pPr>
            <w:r>
              <w:t>Upwork, Remote, 2021 - current</w:t>
            </w:r>
          </w:p>
          <w:p w:rsidR="006C2DFF" w:rsidRPr="00A6425D" w:rsidRDefault="00B32ED7" w:rsidP="00A03B0C">
            <w:pPr>
              <w:pStyle w:val="JobDescription"/>
              <w:rPr>
                <w:rStyle w:val="JobDescriptionChar"/>
              </w:rPr>
            </w:pPr>
            <w:r>
              <w:t>Currently working in the freelance industry on the Upwork platform.</w:t>
            </w:r>
          </w:p>
          <w:p w:rsidR="00A6425D" w:rsidRDefault="00456D92" w:rsidP="00A03B0C">
            <w:pPr>
              <w:pStyle w:val="ListBullet"/>
            </w:pPr>
            <w:r>
              <w:t>Web Development. (React, Django, JavaScript)</w:t>
            </w:r>
          </w:p>
          <w:p w:rsidR="00B32ED7" w:rsidRDefault="00456D92" w:rsidP="00A03B0C">
            <w:pPr>
              <w:pStyle w:val="ListBullet"/>
            </w:pPr>
            <w:r>
              <w:t>Frontend Design. (Figma, Adobe</w:t>
            </w:r>
            <w:r w:rsidR="00B32ED7">
              <w:t xml:space="preserve"> XD)</w:t>
            </w:r>
          </w:p>
          <w:p w:rsidR="00456D92" w:rsidRDefault="00B32ED7" w:rsidP="00A03B0C">
            <w:pPr>
              <w:pStyle w:val="ListBullet"/>
            </w:pPr>
            <w:r w:rsidRPr="00B32ED7">
              <w:rPr>
                <w:rFonts w:ascii="Cambria Math" w:hAnsi="Cambria Math"/>
              </w:rPr>
              <w:t>2</w:t>
            </w:r>
            <w:r>
              <w:t>D</w:t>
            </w:r>
            <w:r w:rsidR="00456D92">
              <w:t xml:space="preserve"> </w:t>
            </w:r>
            <w:r>
              <w:t>Game Development. (Pygame, JavaScript)</w:t>
            </w:r>
          </w:p>
          <w:p w:rsidR="00A6425D" w:rsidRDefault="00B32ED7" w:rsidP="00A03B0C">
            <w:pPr>
              <w:pStyle w:val="Heading3"/>
            </w:pPr>
            <w:r>
              <w:t>Database Administrator</w:t>
            </w:r>
          </w:p>
          <w:p w:rsidR="00A6425D" w:rsidRDefault="00B32ED7" w:rsidP="00A03B0C">
            <w:pPr>
              <w:pStyle w:val="Heading5"/>
            </w:pPr>
            <w:r>
              <w:t>St. Paul’s University, Nairobi, 2019-2022</w:t>
            </w:r>
          </w:p>
          <w:p w:rsidR="00A6425D" w:rsidRPr="00A6425D" w:rsidRDefault="00B32ED7" w:rsidP="00A03B0C">
            <w:pPr>
              <w:pStyle w:val="JobDescription"/>
              <w:rPr>
                <w:rStyle w:val="JobDescriptionChar"/>
              </w:rPr>
            </w:pPr>
            <w:r>
              <w:t>Worked as a database admin for the Nairobi campus dealing with student and staff data.</w:t>
            </w:r>
          </w:p>
          <w:p w:rsidR="00B32ED7" w:rsidRDefault="00B32ED7" w:rsidP="00A03B0C">
            <w:pPr>
              <w:pStyle w:val="ListBullet"/>
            </w:pPr>
            <w:r>
              <w:t>PostgreSQL.</w:t>
            </w:r>
          </w:p>
          <w:p w:rsidR="00B32ED7" w:rsidRDefault="00B32ED7" w:rsidP="00A03B0C">
            <w:pPr>
              <w:pStyle w:val="ListBullet"/>
            </w:pPr>
            <w:r>
              <w:t>PHP</w:t>
            </w:r>
          </w:p>
          <w:p w:rsidR="00A6425D" w:rsidRDefault="00B32ED7" w:rsidP="00A03B0C">
            <w:pPr>
              <w:pStyle w:val="ListBullet"/>
            </w:pPr>
            <w:r>
              <w:t xml:space="preserve">JAVA (Spring Boot) </w:t>
            </w:r>
          </w:p>
          <w:p w:rsidR="00A6425D" w:rsidRPr="006C2DFF" w:rsidRDefault="00A6425D" w:rsidP="00A03B0C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:rsidR="005A20B8" w:rsidRDefault="00DF5C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-413385</wp:posOffset>
                </wp:positionV>
                <wp:extent cx="7772400" cy="2066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66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BE48" id="Rectangle 13" o:spid="_x0000_s1026" style="position:absolute;margin-left:-33.75pt;margin-top:-32.55pt;width:612pt;height:16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" fillcolor="#0d0d0d [3069]" strokecolor="#0e1828 [1604]" strokeweight="1pt"/>
            </w:pict>
          </mc:Fallback>
        </mc:AlternateContent>
      </w:r>
      <w:r w:rsidR="00A03B0C">
        <w:br w:type="textWrapping" w:clear="all"/>
      </w:r>
    </w:p>
    <w:sectPr w:rsidR="005A20B8" w:rsidSect="00C777FF"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1C9" w:rsidRDefault="00AE01C9" w:rsidP="00B21D64">
      <w:pPr>
        <w:spacing w:after="0" w:line="240" w:lineRule="auto"/>
      </w:pPr>
      <w:r>
        <w:separator/>
      </w:r>
    </w:p>
  </w:endnote>
  <w:endnote w:type="continuationSeparator" w:id="0">
    <w:p w:rsidR="00AE01C9" w:rsidRDefault="00AE01C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DC47F6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1C9" w:rsidRDefault="00AE01C9" w:rsidP="00B21D64">
      <w:pPr>
        <w:spacing w:after="0" w:line="240" w:lineRule="auto"/>
      </w:pPr>
      <w:r>
        <w:separator/>
      </w:r>
    </w:p>
  </w:footnote>
  <w:footnote w:type="continuationSeparator" w:id="0">
    <w:p w:rsidR="00AE01C9" w:rsidRDefault="00AE01C9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2B"/>
    <w:rsid w:val="000161E1"/>
    <w:rsid w:val="00021303"/>
    <w:rsid w:val="00107E81"/>
    <w:rsid w:val="00144072"/>
    <w:rsid w:val="0021475C"/>
    <w:rsid w:val="003C0BB5"/>
    <w:rsid w:val="004067B9"/>
    <w:rsid w:val="004103C0"/>
    <w:rsid w:val="00452292"/>
    <w:rsid w:val="00456D92"/>
    <w:rsid w:val="004865C2"/>
    <w:rsid w:val="004B4147"/>
    <w:rsid w:val="00552F9B"/>
    <w:rsid w:val="005636A7"/>
    <w:rsid w:val="00566D2B"/>
    <w:rsid w:val="005A20B8"/>
    <w:rsid w:val="005B7DB3"/>
    <w:rsid w:val="0061400D"/>
    <w:rsid w:val="00621B5C"/>
    <w:rsid w:val="006C2DFF"/>
    <w:rsid w:val="007571B5"/>
    <w:rsid w:val="007772B1"/>
    <w:rsid w:val="008424CE"/>
    <w:rsid w:val="00862447"/>
    <w:rsid w:val="00890F1A"/>
    <w:rsid w:val="008E2197"/>
    <w:rsid w:val="00997E86"/>
    <w:rsid w:val="009B7D45"/>
    <w:rsid w:val="00A03B0C"/>
    <w:rsid w:val="00A21AF8"/>
    <w:rsid w:val="00A6425D"/>
    <w:rsid w:val="00A96376"/>
    <w:rsid w:val="00AE01C9"/>
    <w:rsid w:val="00B03ED5"/>
    <w:rsid w:val="00B21D64"/>
    <w:rsid w:val="00B32ED7"/>
    <w:rsid w:val="00B501D6"/>
    <w:rsid w:val="00B50D22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CE441A"/>
    <w:rsid w:val="00D12DFD"/>
    <w:rsid w:val="00D518B6"/>
    <w:rsid w:val="00D62B7E"/>
    <w:rsid w:val="00DF5C6D"/>
    <w:rsid w:val="00F3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sv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68B1F8329843F292DB77752384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A6D2-FC41-4A02-A68C-EE67C7BBE474}"/>
      </w:docPartPr>
      <w:docPartBody>
        <w:p w:rsidR="00000000" w:rsidRDefault="00664164">
          <w:pPr>
            <w:pStyle w:val="D968B1F8329843F292DB777523848C12"/>
          </w:pPr>
          <w:r w:rsidRPr="007772B1">
            <w:t>ABOUT ME</w:t>
          </w:r>
        </w:p>
      </w:docPartBody>
    </w:docPart>
    <w:docPart>
      <w:docPartPr>
        <w:name w:val="F724935A0315411081E7D8AEC99F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D021A-6427-4EAC-A947-EEB931CF812D}"/>
      </w:docPartPr>
      <w:docPartBody>
        <w:p w:rsidR="00000000" w:rsidRDefault="00664164">
          <w:pPr>
            <w:pStyle w:val="F724935A0315411081E7D8AEC99FA11C"/>
          </w:pPr>
          <w:r>
            <w:t>Education</w:t>
          </w:r>
        </w:p>
      </w:docPartBody>
    </w:docPart>
    <w:docPart>
      <w:docPartPr>
        <w:name w:val="E6E9CC092479459D884F2B9AF8860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3A73-1398-4ED3-91E4-97CF0DED248A}"/>
      </w:docPartPr>
      <w:docPartBody>
        <w:p w:rsidR="00000000" w:rsidRDefault="00664164">
          <w:pPr>
            <w:pStyle w:val="E6E9CC092479459D884F2B9AF886023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64"/>
    <w:rsid w:val="006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70F7363EC4FDB98E920048D7F17E7">
    <w:name w:val="58A70F7363EC4FDB98E920048D7F17E7"/>
  </w:style>
  <w:style w:type="paragraph" w:customStyle="1" w:styleId="6497AA914F0C409AA4D2A472707FC673">
    <w:name w:val="6497AA914F0C409AA4D2A472707FC673"/>
  </w:style>
  <w:style w:type="paragraph" w:customStyle="1" w:styleId="B11F3136201C4BEE89EF287A7E30CDFE">
    <w:name w:val="B11F3136201C4BEE89EF287A7E30CDFE"/>
  </w:style>
  <w:style w:type="paragraph" w:customStyle="1" w:styleId="060A1A87D7BB467E9D0F64CCD79F1BDC">
    <w:name w:val="060A1A87D7BB467E9D0F64CCD79F1BDC"/>
  </w:style>
  <w:style w:type="paragraph" w:customStyle="1" w:styleId="D968B1F8329843F292DB777523848C12">
    <w:name w:val="D968B1F8329843F292DB777523848C12"/>
  </w:style>
  <w:style w:type="paragraph" w:customStyle="1" w:styleId="FDE46E43F6C147C39A5176187D77259A">
    <w:name w:val="FDE46E43F6C147C39A5176187D77259A"/>
  </w:style>
  <w:style w:type="paragraph" w:customStyle="1" w:styleId="BC085956E9D548FDAC3887F804EFBE05">
    <w:name w:val="BC085956E9D548FDAC3887F804EFBE05"/>
  </w:style>
  <w:style w:type="paragraph" w:customStyle="1" w:styleId="E2D906139CEB465FB32A8D80BA8FAE71">
    <w:name w:val="E2D906139CEB465FB32A8D80BA8FAE71"/>
  </w:style>
  <w:style w:type="paragraph" w:customStyle="1" w:styleId="495977359E8F4951AADC811FC60AE463">
    <w:name w:val="495977359E8F4951AADC811FC60AE463"/>
  </w:style>
  <w:style w:type="paragraph" w:customStyle="1" w:styleId="59059C0736BF4B8F857F60037808000B">
    <w:name w:val="59059C0736BF4B8F857F60037808000B"/>
  </w:style>
  <w:style w:type="paragraph" w:customStyle="1" w:styleId="9E62DF63BB834474BD2F2DD4C61E8619">
    <w:name w:val="9E62DF63BB834474BD2F2DD4C61E8619"/>
  </w:style>
  <w:style w:type="paragraph" w:customStyle="1" w:styleId="7E65000959384009B7A13D44F632AFEA">
    <w:name w:val="7E65000959384009B7A13D44F632AFEA"/>
  </w:style>
  <w:style w:type="paragraph" w:customStyle="1" w:styleId="207072A5A6EE466AAABD063C58904634">
    <w:name w:val="207072A5A6EE466AAABD063C58904634"/>
  </w:style>
  <w:style w:type="paragraph" w:customStyle="1" w:styleId="F724935A0315411081E7D8AEC99FA11C">
    <w:name w:val="F724935A0315411081E7D8AEC99FA11C"/>
  </w:style>
  <w:style w:type="paragraph" w:customStyle="1" w:styleId="24A54B001C164A5D85F9728E2BFD40F4">
    <w:name w:val="24A54B001C164A5D85F9728E2BFD40F4"/>
  </w:style>
  <w:style w:type="paragraph" w:customStyle="1" w:styleId="AC6C9CEC75A74A82827A3BADA7C7DA57">
    <w:name w:val="AC6C9CEC75A74A82827A3BADA7C7DA57"/>
  </w:style>
  <w:style w:type="paragraph" w:customStyle="1" w:styleId="7A223E698B5440B9931444E249A43A60">
    <w:name w:val="7A223E698B5440B9931444E249A43A60"/>
  </w:style>
  <w:style w:type="paragraph" w:customStyle="1" w:styleId="4CF0579B6EA641448925662804056809">
    <w:name w:val="4CF0579B6EA641448925662804056809"/>
  </w:style>
  <w:style w:type="paragraph" w:customStyle="1" w:styleId="2118303A59504350A4D7E19A50D24F98">
    <w:name w:val="2118303A59504350A4D7E19A50D24F98"/>
  </w:style>
  <w:style w:type="paragraph" w:customStyle="1" w:styleId="0DDDC52CB6674029A69C9B2FD9FDD4F9">
    <w:name w:val="0DDDC52CB6674029A69C9B2FD9FDD4F9"/>
  </w:style>
  <w:style w:type="paragraph" w:customStyle="1" w:styleId="ADCEC4A2BCF141ADAEB49B13F724E16A">
    <w:name w:val="ADCEC4A2BCF141ADAEB49B13F724E16A"/>
  </w:style>
  <w:style w:type="paragraph" w:customStyle="1" w:styleId="6AA87CD978CB4B79972DB34A742C45D2">
    <w:name w:val="6AA87CD978CB4B79972DB34A742C45D2"/>
  </w:style>
  <w:style w:type="paragraph" w:customStyle="1" w:styleId="6ED382B4DD1B448CBD0BD3C0783D02C9">
    <w:name w:val="6ED382B4DD1B448CBD0BD3C0783D02C9"/>
  </w:style>
  <w:style w:type="paragraph" w:customStyle="1" w:styleId="E6E9CC092479459D884F2B9AF886023A">
    <w:name w:val="E6E9CC092479459D884F2B9AF886023A"/>
  </w:style>
  <w:style w:type="paragraph" w:customStyle="1" w:styleId="7723021B2AC54D9D8FFA8CCDA715BB56">
    <w:name w:val="7723021B2AC54D9D8FFA8CCDA715BB56"/>
  </w:style>
  <w:style w:type="paragraph" w:customStyle="1" w:styleId="F286493971A149ED9A5802DB3D726454">
    <w:name w:val="F286493971A149ED9A5802DB3D726454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496A541CADC24C9E825A669B4B9B08DB">
    <w:name w:val="496A541CADC24C9E825A669B4B9B08DB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8E640F650981467A910CCDCF10522632">
    <w:name w:val="8E640F650981467A910CCDCF10522632"/>
  </w:style>
  <w:style w:type="paragraph" w:customStyle="1" w:styleId="BD64FFE571434FF0B38FB62AD40947E5">
    <w:name w:val="BD64FFE571434FF0B38FB62AD40947E5"/>
  </w:style>
  <w:style w:type="paragraph" w:customStyle="1" w:styleId="C873358EFFC5426B912E5CD2D593F285">
    <w:name w:val="C873358EFFC5426B912E5CD2D593F285"/>
  </w:style>
  <w:style w:type="paragraph" w:customStyle="1" w:styleId="0C8223E628624E0EA400C91EC1E040F6">
    <w:name w:val="0C8223E628624E0EA400C91EC1E040F6"/>
  </w:style>
  <w:style w:type="paragraph" w:customStyle="1" w:styleId="83FC2E87693041349EEF170D4F6B46FD">
    <w:name w:val="83FC2E87693041349EEF170D4F6B46FD"/>
  </w:style>
  <w:style w:type="paragraph" w:customStyle="1" w:styleId="C4E471C304344962A987B029C166B1F9">
    <w:name w:val="C4E471C304344962A987B029C166B1F9"/>
  </w:style>
  <w:style w:type="paragraph" w:customStyle="1" w:styleId="84DC6FE6B6CF428B8EAFAA9F8724C666">
    <w:name w:val="84DC6FE6B6CF428B8EAFAA9F8724C666"/>
  </w:style>
  <w:style w:type="paragraph" w:customStyle="1" w:styleId="35E2C055F9CF46859A682F09364B5FD4">
    <w:name w:val="35E2C055F9CF46859A682F09364B5FD4"/>
  </w:style>
  <w:style w:type="paragraph" w:customStyle="1" w:styleId="E39870CC043E4C998180D811883CDF85">
    <w:name w:val="E39870CC043E4C998180D811883CDF85"/>
  </w:style>
  <w:style w:type="paragraph" w:customStyle="1" w:styleId="5D414AF6CAB3432CB326B9D9E76ECC6D">
    <w:name w:val="5D414AF6CAB3432CB326B9D9E76ECC6D"/>
  </w:style>
  <w:style w:type="paragraph" w:customStyle="1" w:styleId="0469D10294BF4685941E427AC8136324">
    <w:name w:val="0469D10294BF4685941E427AC8136324"/>
  </w:style>
  <w:style w:type="paragraph" w:customStyle="1" w:styleId="CFA2C7870CCF4226AB4258CBF3B7D0A2">
    <w:name w:val="CFA2C7870CCF4226AB4258CBF3B7D0A2"/>
  </w:style>
  <w:style w:type="paragraph" w:customStyle="1" w:styleId="8DDE9F976AC14CD1ABC873B249CACFA7">
    <w:name w:val="8DDE9F976AC14CD1ABC873B249CACFA7"/>
  </w:style>
  <w:style w:type="paragraph" w:customStyle="1" w:styleId="7D68C78DA4704E658BB051EDA371033F">
    <w:name w:val="7D68C78DA4704E658BB051EDA371033F"/>
  </w:style>
  <w:style w:type="paragraph" w:customStyle="1" w:styleId="B4A65F4BE3004D58951DC61F5DE79579">
    <w:name w:val="B4A65F4BE3004D58951DC61F5DE79579"/>
  </w:style>
  <w:style w:type="paragraph" w:customStyle="1" w:styleId="DB86DB6A7BFF4B918B7394C89F1B2C9B">
    <w:name w:val="DB86DB6A7BFF4B918B7394C89F1B2C9B"/>
  </w:style>
  <w:style w:type="paragraph" w:customStyle="1" w:styleId="39C19373E89E4B2DBCF7EDDC775FCB43">
    <w:name w:val="39C19373E89E4B2DBCF7EDDC775FCB43"/>
  </w:style>
  <w:style w:type="paragraph" w:customStyle="1" w:styleId="5C337515231B4970A14867AFC9BE85BD">
    <w:name w:val="5C337515231B4970A14867AFC9BE85BD"/>
  </w:style>
  <w:style w:type="paragraph" w:customStyle="1" w:styleId="6CB3738B91B44769BE5F3634B4A55B7D">
    <w:name w:val="6CB3738B91B44769BE5F3634B4A55B7D"/>
  </w:style>
  <w:style w:type="paragraph" w:customStyle="1" w:styleId="3840DD787D2F4F308DEACB7776BEEA97">
    <w:name w:val="3840DD787D2F4F308DEACB7776BEEA97"/>
  </w:style>
  <w:style w:type="paragraph" w:customStyle="1" w:styleId="4806DDF48CC341568B7DD7A79EE51BEC">
    <w:name w:val="4806DDF48CC341568B7DD7A79EE51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6917BE-F75A-43F8-95DE-8BE0213B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2022-08-15T13:25:00Z</dcterms:created>
  <dcterms:modified xsi:type="dcterms:W3CDTF">2022-08-15T14:36:00Z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